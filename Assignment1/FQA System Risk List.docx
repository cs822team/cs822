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0EF6">
      <w:pPr>
        <w:pStyle w:val="a3"/>
        <w:jc w:val="right"/>
      </w:pPr>
      <w:r>
        <w:t>FQA System</w:t>
      </w:r>
    </w:p>
    <w:p w:rsidR="00000000" w:rsidRDefault="00210A7A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04922">
        <w:t>Risk List</w:t>
      </w:r>
      <w:r>
        <w:fldChar w:fldCharType="end"/>
      </w:r>
    </w:p>
    <w:p w:rsidR="00000000" w:rsidRDefault="00210A7A">
      <w:pPr>
        <w:pStyle w:val="a3"/>
        <w:jc w:val="right"/>
      </w:pPr>
    </w:p>
    <w:p w:rsidR="00000000" w:rsidRDefault="00210A7A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210A7A">
      <w:pPr>
        <w:pStyle w:val="a3"/>
        <w:rPr>
          <w:sz w:val="28"/>
        </w:rPr>
      </w:pPr>
    </w:p>
    <w:p w:rsidR="00000000" w:rsidRDefault="00210A7A"/>
    <w:p w:rsidR="00000000" w:rsidRDefault="00210A7A">
      <w:p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210A7A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10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210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210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210A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20EF6">
            <w:pPr>
              <w:pStyle w:val="Tabletext"/>
            </w:pPr>
            <w:r>
              <w:t>24/03/2016</w:t>
            </w:r>
          </w:p>
        </w:tc>
        <w:tc>
          <w:tcPr>
            <w:tcW w:w="1152" w:type="dxa"/>
          </w:tcPr>
          <w:p w:rsidR="00000000" w:rsidRDefault="00220EF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220EF6">
            <w:pPr>
              <w:pStyle w:val="Tabletext"/>
            </w:pPr>
            <w:r>
              <w:t>The first version</w:t>
            </w:r>
          </w:p>
        </w:tc>
        <w:tc>
          <w:tcPr>
            <w:tcW w:w="2304" w:type="dxa"/>
          </w:tcPr>
          <w:p w:rsidR="00000000" w:rsidRDefault="00220EF6">
            <w:pPr>
              <w:pStyle w:val="Tabletext"/>
            </w:pPr>
            <w:r>
              <w:t>Xinchi Wang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  <w:tc>
          <w:tcPr>
            <w:tcW w:w="1152" w:type="dxa"/>
          </w:tcPr>
          <w:p w:rsidR="00000000" w:rsidRDefault="00210A7A">
            <w:pPr>
              <w:pStyle w:val="Tabletext"/>
            </w:pPr>
          </w:p>
        </w:tc>
        <w:tc>
          <w:tcPr>
            <w:tcW w:w="3744" w:type="dxa"/>
          </w:tcPr>
          <w:p w:rsidR="00000000" w:rsidRDefault="00210A7A">
            <w:pPr>
              <w:pStyle w:val="Tabletext"/>
            </w:pPr>
          </w:p>
        </w:tc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  <w:tc>
          <w:tcPr>
            <w:tcW w:w="1152" w:type="dxa"/>
          </w:tcPr>
          <w:p w:rsidR="00000000" w:rsidRDefault="00210A7A">
            <w:pPr>
              <w:pStyle w:val="Tabletext"/>
            </w:pPr>
          </w:p>
        </w:tc>
        <w:tc>
          <w:tcPr>
            <w:tcW w:w="3744" w:type="dxa"/>
          </w:tcPr>
          <w:p w:rsidR="00000000" w:rsidRDefault="00210A7A">
            <w:pPr>
              <w:pStyle w:val="Tabletext"/>
            </w:pPr>
          </w:p>
        </w:tc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  <w:tc>
          <w:tcPr>
            <w:tcW w:w="1152" w:type="dxa"/>
          </w:tcPr>
          <w:p w:rsidR="00000000" w:rsidRDefault="00210A7A">
            <w:pPr>
              <w:pStyle w:val="Tabletext"/>
            </w:pPr>
          </w:p>
        </w:tc>
        <w:tc>
          <w:tcPr>
            <w:tcW w:w="3744" w:type="dxa"/>
          </w:tcPr>
          <w:p w:rsidR="00000000" w:rsidRDefault="00210A7A">
            <w:pPr>
              <w:pStyle w:val="Tabletext"/>
            </w:pPr>
          </w:p>
        </w:tc>
        <w:tc>
          <w:tcPr>
            <w:tcW w:w="2304" w:type="dxa"/>
          </w:tcPr>
          <w:p w:rsidR="00000000" w:rsidRDefault="00210A7A">
            <w:pPr>
              <w:pStyle w:val="Tabletext"/>
            </w:pPr>
          </w:p>
        </w:tc>
      </w:tr>
    </w:tbl>
    <w:p w:rsidR="00000000" w:rsidRDefault="00210A7A"/>
    <w:p w:rsidR="00000000" w:rsidRDefault="00210A7A">
      <w:pPr>
        <w:pStyle w:val="a3"/>
      </w:pPr>
      <w:r>
        <w:br w:type="page"/>
      </w:r>
      <w:r>
        <w:lastRenderedPageBreak/>
        <w:t>Table of Contents</w:t>
      </w:r>
    </w:p>
    <w:p w:rsidR="00000000" w:rsidRDefault="00210A7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_Toc456609329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</w:instrText>
      </w:r>
      <w:r>
        <w:rPr>
          <w:noProof/>
        </w:rPr>
        <w:instrText xml:space="preserve">9330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_Toc456609331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_Toc456609332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_Toc456609333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_Toc456609334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_Toc456609335 </w:instrText>
      </w:r>
      <w:r>
        <w:rPr>
          <w:noProof/>
        </w:rPr>
        <w:instrText xml:space="preserve">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&lt;Risk Identifier – a descriptive name or number&gt;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_Toc456609336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3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2.1.1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Risk Magnitude or Ranking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_Toc456609337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F04922"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 w:rsidR="00000000" w:rsidRDefault="00210A7A">
      <w:pPr>
        <w:pStyle w:val="3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2.1.2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Description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_Toc456609338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F04922"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 w:rsidR="00000000" w:rsidRDefault="00210A7A">
      <w:pPr>
        <w:pStyle w:val="3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2.1.3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Impacts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_Toc456609339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F04922"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 w:rsidR="00000000" w:rsidRDefault="00210A7A">
      <w:pPr>
        <w:pStyle w:val="3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>.4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Indicators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_Toc456609340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F04922"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 w:rsidR="00000000" w:rsidRDefault="00210A7A">
      <w:pPr>
        <w:pStyle w:val="3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2.1.5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Mitigation Strategy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PAGEREF _Toc456609341 \h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="00F04922"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</w:p>
    <w:p w:rsidR="00000000" w:rsidRDefault="00210A7A">
      <w:pPr>
        <w:pStyle w:val="30"/>
        <w:rPr>
          <w:sz w:val="24"/>
          <w:szCs w:val="24"/>
        </w:rPr>
      </w:pPr>
      <w:r>
        <w:rPr>
          <w:rFonts w:ascii="Times New Roman" w:hAnsi="Times New Roman"/>
        </w:rPr>
        <w:t>2.1.6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</w:rPr>
        <w:t>Contingency Plan</w:t>
      </w:r>
      <w:r>
        <w:tab/>
      </w:r>
      <w:r>
        <w:fldChar w:fldCharType="begin"/>
      </w:r>
      <w:r>
        <w:instrText xml:space="preserve"> PAGEREF _Toc456609342 \h </w:instrText>
      </w:r>
      <w:r>
        <w:fldChar w:fldCharType="separate"/>
      </w:r>
      <w:r w:rsidR="00F04922">
        <w:t>3</w:t>
      </w:r>
      <w:r>
        <w:fldChar w:fldCharType="end"/>
      </w:r>
    </w:p>
    <w:p w:rsidR="00000000" w:rsidRDefault="00210A7A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&lt;next Risk Identifier – a descriptive name or number&gt;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_Toc456609343 \h </w:instrText>
      </w:r>
      <w:r>
        <w:rPr>
          <w:noProof/>
        </w:rPr>
      </w:r>
      <w:r>
        <w:rPr>
          <w:noProof/>
        </w:rPr>
        <w:fldChar w:fldCharType="separate"/>
      </w:r>
      <w:r w:rsidR="00F04922">
        <w:rPr>
          <w:noProof/>
        </w:rPr>
        <w:t>3</w:t>
      </w:r>
      <w:r>
        <w:rPr>
          <w:noProof/>
        </w:rPr>
        <w:fldChar w:fldCharType="end"/>
      </w:r>
    </w:p>
    <w:p w:rsidR="00000000" w:rsidRDefault="00210A7A">
      <w:pPr>
        <w:pStyle w:val="a3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</w:instrText>
      </w:r>
      <w:r>
        <w:instrText xml:space="preserve">LE  \* MERGEFORMAT </w:instrText>
      </w:r>
      <w:r>
        <w:fldChar w:fldCharType="separate"/>
      </w:r>
      <w:r w:rsidR="00F04922">
        <w:t>Risk List</w:t>
      </w:r>
      <w:r>
        <w:fldChar w:fldCharType="end"/>
      </w:r>
    </w:p>
    <w:p w:rsidR="00000000" w:rsidRDefault="00210A7A">
      <w:pPr>
        <w:pStyle w:val="1"/>
      </w:pPr>
      <w:bookmarkStart w:id="0" w:name="_Toc456598586"/>
      <w:bookmarkStart w:id="1" w:name="_Toc456600917"/>
      <w:bookmarkStart w:id="2" w:name="_Toc456609329"/>
      <w:r>
        <w:t>Introduction</w:t>
      </w:r>
      <w:bookmarkEnd w:id="0"/>
      <w:bookmarkEnd w:id="1"/>
      <w:bookmarkEnd w:id="2"/>
    </w:p>
    <w:p w:rsidR="00000000" w:rsidRDefault="00210A7A" w:rsidP="00220EF6">
      <w:pPr>
        <w:pStyle w:val="2"/>
      </w:pPr>
      <w:bookmarkStart w:id="3" w:name="_Toc456598587"/>
      <w:bookmarkStart w:id="4" w:name="_Toc456600918"/>
      <w:bookmarkStart w:id="5" w:name="_Toc456609330"/>
      <w:r>
        <w:t>Purpo</w:t>
      </w:r>
      <w:r>
        <w:t>se</w:t>
      </w:r>
      <w:bookmarkEnd w:id="3"/>
      <w:bookmarkEnd w:id="4"/>
      <w:bookmarkEnd w:id="5"/>
    </w:p>
    <w:p w:rsidR="00220EF6" w:rsidRDefault="00220EF6" w:rsidP="00220EF6">
      <w:pPr>
        <w:widowControl/>
        <w:spacing w:line="240" w:lineRule="auto"/>
        <w:ind w:left="720"/>
      </w:pPr>
      <w:bookmarkStart w:id="6" w:name="_Toc456598588"/>
      <w:bookmarkStart w:id="7" w:name="_Toc456600919"/>
      <w:bookmarkStart w:id="8" w:name="_Toc456609331"/>
      <w:r>
        <w:t xml:space="preserve">The purpose of this document is to support the development of the FQA System by documenting potential risks, their magnitudes, and mitigation strategies. </w:t>
      </w:r>
    </w:p>
    <w:p w:rsidR="00000000" w:rsidRDefault="00210A7A" w:rsidP="00220EF6">
      <w:pPr>
        <w:pStyle w:val="2"/>
      </w:pPr>
      <w:r>
        <w:t>Scope</w:t>
      </w:r>
      <w:bookmarkEnd w:id="6"/>
      <w:bookmarkEnd w:id="7"/>
      <w:bookmarkEnd w:id="8"/>
    </w:p>
    <w:p w:rsidR="00220EF6" w:rsidRPr="00220EF6" w:rsidRDefault="00220EF6" w:rsidP="00220EF6">
      <w:pPr>
        <w:ind w:left="720"/>
      </w:pPr>
      <w:r>
        <w:t>The Risk List is only associated with FQA System.</w:t>
      </w:r>
    </w:p>
    <w:p w:rsidR="00000000" w:rsidRDefault="00210A7A">
      <w:pPr>
        <w:pStyle w:val="2"/>
      </w:pPr>
      <w:bookmarkStart w:id="9" w:name="_Toc456598589"/>
      <w:bookmarkStart w:id="10" w:name="_Toc456600920"/>
      <w:bookmarkStart w:id="11" w:name="_Toc456609332"/>
      <w:r>
        <w:t>D</w:t>
      </w:r>
      <w:r>
        <w:t>efinitions, Acronyms and Abbreviations</w:t>
      </w:r>
      <w:bookmarkEnd w:id="9"/>
      <w:bookmarkEnd w:id="10"/>
      <w:bookmarkEnd w:id="11"/>
    </w:p>
    <w:p w:rsidR="00220EF6" w:rsidRPr="00220EF6" w:rsidRDefault="00F9643B" w:rsidP="00F9643B">
      <w:pPr>
        <w:ind w:firstLine="720"/>
      </w:pPr>
      <w:r w:rsidRPr="00F9643B">
        <w:t>FQA: Find Question and answer</w:t>
      </w:r>
    </w:p>
    <w:p w:rsidR="00000000" w:rsidRDefault="00210A7A" w:rsidP="00F9643B">
      <w:pPr>
        <w:pStyle w:val="2"/>
      </w:pPr>
      <w:bookmarkStart w:id="12" w:name="_Toc456598590"/>
      <w:bookmarkStart w:id="13" w:name="_Toc456600921"/>
      <w:bookmarkStart w:id="14" w:name="_Toc456609333"/>
      <w:r>
        <w:t>References</w:t>
      </w:r>
      <w:bookmarkEnd w:id="12"/>
      <w:bookmarkEnd w:id="13"/>
      <w:bookmarkEnd w:id="14"/>
    </w:p>
    <w:p w:rsidR="00F9643B" w:rsidRPr="00F9643B" w:rsidRDefault="00F9643B" w:rsidP="00F9643B">
      <w:pPr>
        <w:ind w:left="720"/>
      </w:pPr>
      <w:r>
        <w:t>Rational Unified Process: Risk List template (</w:t>
      </w:r>
      <w:r w:rsidRPr="00F9643B">
        <w:t>rup_rskpln</w:t>
      </w:r>
      <w:r>
        <w:t>.dot)</w:t>
      </w:r>
    </w:p>
    <w:p w:rsidR="00000000" w:rsidRDefault="00210A7A">
      <w:pPr>
        <w:pStyle w:val="2"/>
      </w:pPr>
      <w:bookmarkStart w:id="15" w:name="_Toc456598591"/>
      <w:bookmarkStart w:id="16" w:name="_Toc456600922"/>
      <w:bookmarkStart w:id="17" w:name="_Toc456609334"/>
      <w:r>
        <w:t>O</w:t>
      </w:r>
      <w:r>
        <w:t>verview</w:t>
      </w:r>
      <w:bookmarkEnd w:id="15"/>
      <w:bookmarkEnd w:id="16"/>
      <w:bookmarkEnd w:id="17"/>
    </w:p>
    <w:p w:rsidR="00F9643B" w:rsidRPr="00F9643B" w:rsidRDefault="00F9643B" w:rsidP="00F9643B">
      <w:pPr>
        <w:ind w:left="720"/>
      </w:pPr>
      <w:r w:rsidRPr="00F9643B">
        <w:t>The risks known at the publication date of this document are listed below, along with mitigation strategies for each risk.</w:t>
      </w:r>
    </w:p>
    <w:p w:rsidR="00000000" w:rsidRDefault="00210A7A">
      <w:pPr>
        <w:pStyle w:val="1"/>
      </w:pPr>
      <w:bookmarkStart w:id="18" w:name="_Toc456609335"/>
      <w:r>
        <w:t>Risks</w:t>
      </w:r>
      <w:bookmarkEnd w:id="18"/>
    </w:p>
    <w:p w:rsidR="00000000" w:rsidRDefault="005C24BF">
      <w:pPr>
        <w:pStyle w:val="2"/>
      </w:pPr>
      <w:r>
        <w:t>Project Risk: Hard Deadline</w:t>
      </w:r>
    </w:p>
    <w:p w:rsidR="00000000" w:rsidRDefault="00210A7A" w:rsidP="005C24BF">
      <w:pPr>
        <w:pStyle w:val="3"/>
      </w:pPr>
      <w:bookmarkStart w:id="19" w:name="_Toc456609337"/>
      <w:r>
        <w:t xml:space="preserve">Risk </w:t>
      </w:r>
      <w:r w:rsidRPr="005C24BF">
        <w:t>Mag</w:t>
      </w:r>
      <w:r w:rsidRPr="005C24BF">
        <w:t>nitude or Ranking</w:t>
      </w:r>
      <w:bookmarkEnd w:id="19"/>
    </w:p>
    <w:p w:rsidR="005C24BF" w:rsidRPr="005C24BF" w:rsidRDefault="005C24BF" w:rsidP="005C24BF">
      <w:pPr>
        <w:ind w:left="720"/>
      </w:pPr>
      <w:r>
        <w:t>Severe</w:t>
      </w:r>
    </w:p>
    <w:p w:rsidR="00000000" w:rsidRDefault="00210A7A" w:rsidP="005C24BF">
      <w:pPr>
        <w:pStyle w:val="3"/>
      </w:pPr>
      <w:bookmarkStart w:id="20" w:name="_Toc456609338"/>
      <w:r>
        <w:t>Description</w:t>
      </w:r>
      <w:bookmarkEnd w:id="20"/>
    </w:p>
    <w:p w:rsidR="005C24BF" w:rsidRPr="005C24BF" w:rsidRDefault="005C24BF" w:rsidP="005C24BF">
      <w:pPr>
        <w:ind w:left="720"/>
      </w:pPr>
      <w:r>
        <w:t>Two hard deadlines to submit assignments are built into this project. The assignments may not be finished by the deadlines.</w:t>
      </w:r>
    </w:p>
    <w:p w:rsidR="00000000" w:rsidRDefault="00210A7A" w:rsidP="005C24BF">
      <w:pPr>
        <w:pStyle w:val="3"/>
      </w:pPr>
      <w:bookmarkStart w:id="21" w:name="_Toc456609339"/>
      <w:r>
        <w:t>Impacts</w:t>
      </w:r>
      <w:bookmarkEnd w:id="21"/>
    </w:p>
    <w:p w:rsidR="005C24BF" w:rsidRPr="005C24BF" w:rsidRDefault="005C24BF" w:rsidP="005C24BF">
      <w:pPr>
        <w:ind w:left="720"/>
      </w:pPr>
      <w:r>
        <w:t>An i</w:t>
      </w:r>
      <w:r>
        <w:t xml:space="preserve">ncomplete product, a bad grade. </w:t>
      </w:r>
    </w:p>
    <w:p w:rsidR="00000000" w:rsidRDefault="00210A7A" w:rsidP="005C24BF">
      <w:pPr>
        <w:pStyle w:val="3"/>
      </w:pPr>
      <w:bookmarkStart w:id="22" w:name="_Toc456609340"/>
      <w:r>
        <w:t>In</w:t>
      </w:r>
      <w:r>
        <w:t>dicators</w:t>
      </w:r>
      <w:bookmarkEnd w:id="22"/>
    </w:p>
    <w:p w:rsidR="005C24BF" w:rsidRDefault="005C24BF" w:rsidP="005C24BF">
      <w:pPr>
        <w:widowControl/>
        <w:spacing w:line="240" w:lineRule="auto"/>
        <w:ind w:left="720"/>
      </w:pPr>
      <w:r>
        <w:t>Falling behind in the Software Development Plan.</w:t>
      </w:r>
    </w:p>
    <w:p w:rsidR="00000000" w:rsidRDefault="00210A7A" w:rsidP="005C24BF">
      <w:pPr>
        <w:pStyle w:val="3"/>
      </w:pPr>
      <w:bookmarkStart w:id="23" w:name="_Toc456609341"/>
      <w:r>
        <w:t>Mitigation Strategy</w:t>
      </w:r>
      <w:bookmarkEnd w:id="23"/>
    </w:p>
    <w:p w:rsidR="005C24BF" w:rsidRPr="00210A7A" w:rsidRDefault="005C24BF" w:rsidP="005C24BF">
      <w:pPr>
        <w:ind w:left="720"/>
        <w:rPr>
          <w:rFonts w:eastAsia="等线" w:hint="eastAsia"/>
          <w:lang w:eastAsia="zh-CN"/>
        </w:rPr>
      </w:pPr>
      <w:r>
        <w:t>Every member keep</w:t>
      </w:r>
      <w:r w:rsidRPr="00210A7A">
        <w:rPr>
          <w:rFonts w:ascii="等线" w:eastAsia="等线" w:hAnsi="等线" w:hint="eastAsia"/>
          <w:lang w:eastAsia="zh-CN"/>
        </w:rPr>
        <w:t>s</w:t>
      </w:r>
      <w:r>
        <w:t xml:space="preserve"> reporting working progress on meetings. Hard milestones are being established.</w:t>
      </w:r>
    </w:p>
    <w:p w:rsidR="00000000" w:rsidRDefault="00210A7A" w:rsidP="005C24BF">
      <w:pPr>
        <w:pStyle w:val="3"/>
      </w:pPr>
      <w:bookmarkStart w:id="24" w:name="_Toc456609342"/>
      <w:r>
        <w:t>Contingency Plan</w:t>
      </w:r>
      <w:bookmarkEnd w:id="24"/>
    </w:p>
    <w:p w:rsidR="005C24BF" w:rsidRPr="005C24BF" w:rsidRDefault="005C24BF" w:rsidP="005C24BF">
      <w:pPr>
        <w:ind w:left="720"/>
      </w:pPr>
      <w:r>
        <w:t xml:space="preserve">If project falls too far behind, the developers will begin to spend more time developing </w:t>
      </w:r>
      <w:r w:rsidRPr="005C24BF">
        <w:rPr>
          <w:rFonts w:ascii="Garamond" w:hAnsi="Garamond"/>
          <w:shadow/>
        </w:rPr>
        <w:t>FQA</w:t>
      </w:r>
      <w:r>
        <w:rPr>
          <w:rFonts w:ascii="Garamond" w:hAnsi="Garamond"/>
          <w:shadow/>
        </w:rPr>
        <w:t xml:space="preserve"> System</w:t>
      </w:r>
      <w:r>
        <w:t xml:space="preserve">, sacrificing some documentation.  </w:t>
      </w:r>
    </w:p>
    <w:p w:rsidR="00F04922" w:rsidRDefault="005C24BF">
      <w:pPr>
        <w:pStyle w:val="2"/>
      </w:pPr>
      <w:r>
        <w:t>Project Risk: Team Roster Change</w:t>
      </w:r>
    </w:p>
    <w:p w:rsidR="005C24BF" w:rsidRPr="005C24BF" w:rsidRDefault="005C24BF" w:rsidP="005C24BF">
      <w:pPr>
        <w:pStyle w:val="3"/>
      </w:pPr>
      <w:r w:rsidRPr="005C24BF">
        <w:t>Risk Magnitude</w:t>
      </w:r>
    </w:p>
    <w:p w:rsidR="005C24BF" w:rsidRDefault="005C24BF" w:rsidP="005C24BF">
      <w:pPr>
        <w:ind w:left="720"/>
      </w:pPr>
      <w:r>
        <w:t>Average to Severe</w:t>
      </w:r>
    </w:p>
    <w:p w:rsidR="005C24BF" w:rsidRDefault="005C24BF" w:rsidP="005C24BF">
      <w:pPr>
        <w:pStyle w:val="3"/>
      </w:pPr>
      <w:r>
        <w:t>Description</w:t>
      </w:r>
    </w:p>
    <w:p w:rsidR="005C24BF" w:rsidRDefault="00EE4A33" w:rsidP="005C24BF">
      <w:pPr>
        <w:ind w:left="720"/>
      </w:pPr>
      <w:r>
        <w:t>Some team members may exit the team. New members may join the team.</w:t>
      </w:r>
    </w:p>
    <w:p w:rsidR="00EE4A33" w:rsidRDefault="00EE4A33" w:rsidP="00EE4A33">
      <w:pPr>
        <w:pStyle w:val="3"/>
      </w:pPr>
      <w:r>
        <w:t>Impacts</w:t>
      </w:r>
    </w:p>
    <w:p w:rsidR="00EE4A33" w:rsidRDefault="00EE4A33" w:rsidP="00EE4A33">
      <w:pPr>
        <w:ind w:left="720"/>
      </w:pPr>
      <w:r>
        <w:t>Need to assign roles and work again. Hard to continue with left members' work. New members may be inexperienced.</w:t>
      </w:r>
    </w:p>
    <w:p w:rsidR="00EE4A33" w:rsidRDefault="00EE4A33" w:rsidP="00EE4A33">
      <w:pPr>
        <w:pStyle w:val="3"/>
      </w:pPr>
      <w:r>
        <w:lastRenderedPageBreak/>
        <w:t>Indicators</w:t>
      </w:r>
    </w:p>
    <w:p w:rsidR="00EE4A33" w:rsidRDefault="00EE4A33" w:rsidP="00EE4A33">
      <w:pPr>
        <w:ind w:left="720"/>
      </w:pPr>
      <w:r>
        <w:t>So</w:t>
      </w:r>
      <w:r w:rsidR="00784FFB">
        <w:t>me members may abandon</w:t>
      </w:r>
      <w:r>
        <w:t xml:space="preserve"> CSCI822. Newcomers of CSCI822 </w:t>
      </w:r>
      <w:r w:rsidR="00784FFB">
        <w:t>may join</w:t>
      </w:r>
      <w:r>
        <w:t xml:space="preserve"> </w:t>
      </w:r>
      <w:r w:rsidR="00784FFB">
        <w:t>our</w:t>
      </w:r>
      <w:r>
        <w:t xml:space="preserve"> group.</w:t>
      </w:r>
    </w:p>
    <w:p w:rsidR="00EE4A33" w:rsidRDefault="00EE4A33" w:rsidP="00EE4A33">
      <w:pPr>
        <w:pStyle w:val="3"/>
      </w:pPr>
      <w:r>
        <w:t>Mitigation Strategy</w:t>
      </w:r>
    </w:p>
    <w:p w:rsidR="00EE4A33" w:rsidRDefault="00EE4A33" w:rsidP="00EE4A33">
      <w:pPr>
        <w:ind w:left="720"/>
      </w:pPr>
      <w:r>
        <w:t>Team members should tell others about his assigned work so the process is not interrupted. Manager should tell new members how to work in development.</w:t>
      </w:r>
    </w:p>
    <w:p w:rsidR="00EE4A33" w:rsidRDefault="00EE4A33" w:rsidP="00EE4A33">
      <w:pPr>
        <w:pStyle w:val="3"/>
      </w:pPr>
      <w:r>
        <w:t>Contingency Plan</w:t>
      </w:r>
    </w:p>
    <w:p w:rsidR="00EE4A33" w:rsidRDefault="00EE4A33" w:rsidP="00EE4A33">
      <w:pPr>
        <w:ind w:left="720"/>
      </w:pPr>
      <w:r>
        <w:t>Assign roles and work again to new team members.</w:t>
      </w:r>
    </w:p>
    <w:p w:rsidR="00EE4A33" w:rsidRDefault="00EE4A33" w:rsidP="00EE4A33">
      <w:pPr>
        <w:ind w:left="720"/>
      </w:pPr>
    </w:p>
    <w:p w:rsidR="00EE4A33" w:rsidRDefault="00EE4A33" w:rsidP="00EE4A33">
      <w:pPr>
        <w:pStyle w:val="2"/>
      </w:pPr>
      <w:r>
        <w:t xml:space="preserve">Project Risk: </w:t>
      </w:r>
      <w:r w:rsidRPr="00EE4A33">
        <w:t>Manager’s non-presence</w:t>
      </w:r>
    </w:p>
    <w:p w:rsidR="00EE4A33" w:rsidRDefault="00EE4A33" w:rsidP="00EE4A33">
      <w:pPr>
        <w:pStyle w:val="3"/>
      </w:pPr>
      <w:r>
        <w:t>Risk Magnitude</w:t>
      </w:r>
    </w:p>
    <w:p w:rsidR="00784FFB" w:rsidRPr="00784FFB" w:rsidRDefault="00784FFB" w:rsidP="00784FFB">
      <w:pPr>
        <w:ind w:left="720"/>
      </w:pPr>
      <w:r>
        <w:t>Average</w:t>
      </w:r>
    </w:p>
    <w:p w:rsidR="00EE4A33" w:rsidRDefault="00EE4A33" w:rsidP="00EE4A33">
      <w:pPr>
        <w:pStyle w:val="3"/>
      </w:pPr>
      <w:r>
        <w:t>Description</w:t>
      </w:r>
    </w:p>
    <w:p w:rsidR="00784FFB" w:rsidRDefault="00784FFB" w:rsidP="00784FFB">
      <w:pPr>
        <w:ind w:left="720"/>
      </w:pPr>
      <w:r>
        <w:t xml:space="preserve">We are following RUP process and in this process Manager plays a key role in keeping all documentation and general direction for the project. So Manager role is a key, responsible role in the project management. </w:t>
      </w:r>
    </w:p>
    <w:p w:rsidR="00EE4A33" w:rsidRDefault="00EE4A33" w:rsidP="00EE4A33">
      <w:pPr>
        <w:pStyle w:val="3"/>
      </w:pPr>
      <w:r>
        <w:t>Impacts</w:t>
      </w:r>
    </w:p>
    <w:p w:rsidR="00784FFB" w:rsidRDefault="00784FFB" w:rsidP="00784FFB">
      <w:pPr>
        <w:ind w:left="720"/>
      </w:pPr>
      <w:r>
        <w:t>Waste of time if the other project members understand and dispense the responsibilities and another general loss of direction in project management.</w:t>
      </w:r>
    </w:p>
    <w:p w:rsidR="00EE4A33" w:rsidRDefault="00EE4A33" w:rsidP="00EE4A33">
      <w:pPr>
        <w:pStyle w:val="3"/>
      </w:pPr>
      <w:r>
        <w:t>Indicators</w:t>
      </w:r>
    </w:p>
    <w:p w:rsidR="00784FFB" w:rsidRDefault="00784FFB" w:rsidP="00784FFB">
      <w:pPr>
        <w:ind w:left="720"/>
      </w:pPr>
      <w:r>
        <w:t>No work or very little work accomplished, assigned people not performing because of no answerability in absence of the manager.</w:t>
      </w:r>
    </w:p>
    <w:p w:rsidR="00EE4A33" w:rsidRDefault="00EE4A33" w:rsidP="00EE4A33">
      <w:pPr>
        <w:pStyle w:val="3"/>
      </w:pPr>
      <w:r>
        <w:t>Mitigation Strategy</w:t>
      </w:r>
    </w:p>
    <w:p w:rsidR="00784FFB" w:rsidRDefault="00784FFB" w:rsidP="00784FFB">
      <w:pPr>
        <w:ind w:left="720"/>
      </w:pPr>
      <w:r>
        <w:t>There should be a proxy Manager who is always aware of the work done from the manager point of view, or more than one person as the manager.</w:t>
      </w:r>
    </w:p>
    <w:p w:rsidR="00EE4A33" w:rsidRDefault="00EE4A33" w:rsidP="00EE4A33">
      <w:pPr>
        <w:pStyle w:val="3"/>
      </w:pPr>
      <w:r>
        <w:t>Contingency Plan</w:t>
      </w:r>
    </w:p>
    <w:p w:rsidR="00784FFB" w:rsidRDefault="00784FFB" w:rsidP="00784FFB">
      <w:pPr>
        <w:ind w:left="720"/>
      </w:pPr>
      <w:r>
        <w:t>Somebody take the responsibility of manager and in a short notice at the cost of his/her work, does the work actually meant for the manager</w:t>
      </w:r>
    </w:p>
    <w:p w:rsidR="00EE4A33" w:rsidRDefault="00EE4A33" w:rsidP="00EE4A33">
      <w:pPr>
        <w:pStyle w:val="2"/>
      </w:pPr>
      <w:r>
        <w:t xml:space="preserve">Project Risk: </w:t>
      </w:r>
      <w:r w:rsidRPr="00EE4A33">
        <w:t>Manager’s non-presence</w:t>
      </w:r>
      <w:bookmarkStart w:id="25" w:name="_GoBack"/>
      <w:bookmarkEnd w:id="25"/>
    </w:p>
    <w:p w:rsidR="00EE4A33" w:rsidRPr="00EE4A33" w:rsidRDefault="00EE4A33" w:rsidP="00EE4A33">
      <w:pPr>
        <w:pStyle w:val="3"/>
      </w:pPr>
      <w:r>
        <w:t>Risk Magnitude</w:t>
      </w:r>
    </w:p>
    <w:p w:rsidR="00EE4A33" w:rsidRDefault="00EE4A33" w:rsidP="00EE4A33">
      <w:pPr>
        <w:pStyle w:val="3"/>
      </w:pPr>
      <w:r>
        <w:t>Description</w:t>
      </w:r>
    </w:p>
    <w:p w:rsidR="00EE4A33" w:rsidRDefault="00EE4A33" w:rsidP="00EE4A33">
      <w:pPr>
        <w:pStyle w:val="3"/>
      </w:pPr>
      <w:r>
        <w:t>Impacts</w:t>
      </w:r>
    </w:p>
    <w:p w:rsidR="00EE4A33" w:rsidRDefault="00EE4A33" w:rsidP="00EE4A33">
      <w:pPr>
        <w:pStyle w:val="3"/>
      </w:pPr>
      <w:r>
        <w:t>Indicators</w:t>
      </w:r>
    </w:p>
    <w:p w:rsidR="00EE4A33" w:rsidRDefault="00EE4A33" w:rsidP="00EE4A33">
      <w:pPr>
        <w:pStyle w:val="3"/>
      </w:pPr>
      <w:r>
        <w:t>Mitigation Strategy</w:t>
      </w:r>
    </w:p>
    <w:p w:rsidR="00EE4A33" w:rsidRDefault="00EE4A33" w:rsidP="00EE4A33">
      <w:pPr>
        <w:pStyle w:val="3"/>
      </w:pPr>
      <w:r>
        <w:t>Contingency Plan</w:t>
      </w:r>
    </w:p>
    <w:p w:rsidR="00EE4A33" w:rsidRPr="005C24BF" w:rsidRDefault="00EE4A33" w:rsidP="00EE4A33"/>
    <w:p w:rsidR="00EE4A33" w:rsidRDefault="00EE4A33" w:rsidP="00EE4A33">
      <w:pPr>
        <w:ind w:left="720"/>
      </w:pPr>
    </w:p>
    <w:p w:rsidR="00EE4A33" w:rsidRDefault="00EE4A33" w:rsidP="00EE4A33">
      <w:pPr>
        <w:pStyle w:val="2"/>
      </w:pPr>
      <w:r>
        <w:lastRenderedPageBreak/>
        <w:t xml:space="preserve">Project Risk: </w:t>
      </w:r>
      <w:r w:rsidRPr="00EE4A33">
        <w:t>Manager’s non-presence</w:t>
      </w:r>
    </w:p>
    <w:p w:rsidR="00EE4A33" w:rsidRPr="00EE4A33" w:rsidRDefault="00EE4A33" w:rsidP="00EE4A33">
      <w:pPr>
        <w:pStyle w:val="3"/>
      </w:pPr>
      <w:r>
        <w:t>Risk Magnitude</w:t>
      </w:r>
    </w:p>
    <w:p w:rsidR="00EE4A33" w:rsidRDefault="00EE4A33" w:rsidP="00EE4A33">
      <w:pPr>
        <w:pStyle w:val="3"/>
      </w:pPr>
      <w:r>
        <w:t>Description</w:t>
      </w:r>
    </w:p>
    <w:p w:rsidR="00EE4A33" w:rsidRDefault="00EE4A33" w:rsidP="00EE4A33">
      <w:pPr>
        <w:pStyle w:val="3"/>
      </w:pPr>
      <w:r>
        <w:t>Impacts</w:t>
      </w:r>
    </w:p>
    <w:p w:rsidR="00EE4A33" w:rsidRDefault="00EE4A33" w:rsidP="00EE4A33">
      <w:pPr>
        <w:pStyle w:val="3"/>
      </w:pPr>
      <w:r>
        <w:t>Indicators</w:t>
      </w:r>
    </w:p>
    <w:p w:rsidR="00EE4A33" w:rsidRDefault="00EE4A33" w:rsidP="00EE4A33">
      <w:pPr>
        <w:pStyle w:val="3"/>
      </w:pPr>
      <w:r>
        <w:t>Mitigation Strategy</w:t>
      </w:r>
    </w:p>
    <w:p w:rsidR="00EE4A33" w:rsidRDefault="00EE4A33" w:rsidP="00EE4A33">
      <w:pPr>
        <w:pStyle w:val="3"/>
      </w:pPr>
      <w:r>
        <w:t>Contingency Plan</w:t>
      </w:r>
    </w:p>
    <w:p w:rsidR="00EE4A33" w:rsidRPr="005C24BF" w:rsidRDefault="00EE4A33" w:rsidP="00EE4A33"/>
    <w:p w:rsidR="00EE4A33" w:rsidRDefault="00EE4A33" w:rsidP="00EE4A33">
      <w:pPr>
        <w:ind w:left="720"/>
      </w:pPr>
    </w:p>
    <w:p w:rsidR="00EE4A33" w:rsidRDefault="00EE4A33" w:rsidP="00EE4A33">
      <w:pPr>
        <w:pStyle w:val="2"/>
      </w:pPr>
      <w:r>
        <w:t xml:space="preserve">Project Risk: </w:t>
      </w:r>
      <w:r w:rsidRPr="00EE4A33">
        <w:t>Manager’s non-presence</w:t>
      </w:r>
    </w:p>
    <w:p w:rsidR="00EE4A33" w:rsidRPr="00EE4A33" w:rsidRDefault="00EE4A33" w:rsidP="00EE4A33">
      <w:pPr>
        <w:pStyle w:val="3"/>
      </w:pPr>
      <w:r>
        <w:t>Risk Magnitude</w:t>
      </w:r>
    </w:p>
    <w:p w:rsidR="00EE4A33" w:rsidRDefault="00EE4A33" w:rsidP="00EE4A33">
      <w:pPr>
        <w:pStyle w:val="3"/>
      </w:pPr>
      <w:r>
        <w:t>Description</w:t>
      </w:r>
    </w:p>
    <w:p w:rsidR="00EE4A33" w:rsidRDefault="00EE4A33" w:rsidP="00EE4A33">
      <w:pPr>
        <w:pStyle w:val="3"/>
      </w:pPr>
      <w:r>
        <w:t>Impacts</w:t>
      </w:r>
    </w:p>
    <w:p w:rsidR="00EE4A33" w:rsidRDefault="00EE4A33" w:rsidP="00EE4A33">
      <w:pPr>
        <w:pStyle w:val="3"/>
      </w:pPr>
      <w:r>
        <w:t>Indicators</w:t>
      </w:r>
    </w:p>
    <w:p w:rsidR="00EE4A33" w:rsidRDefault="00EE4A33" w:rsidP="00EE4A33">
      <w:pPr>
        <w:pStyle w:val="3"/>
      </w:pPr>
      <w:r>
        <w:t>Mitigation Strategy</w:t>
      </w:r>
    </w:p>
    <w:p w:rsidR="00EE4A33" w:rsidRDefault="00EE4A33" w:rsidP="00EE4A33">
      <w:pPr>
        <w:pStyle w:val="3"/>
      </w:pPr>
      <w:r>
        <w:t>Contingency Plan</w:t>
      </w:r>
    </w:p>
    <w:p w:rsidR="00EE4A33" w:rsidRPr="005C24BF" w:rsidRDefault="00EE4A33" w:rsidP="00EE4A33"/>
    <w:p w:rsidR="00EE4A33" w:rsidRDefault="00EE4A33" w:rsidP="00EE4A33">
      <w:pPr>
        <w:ind w:left="720"/>
      </w:pPr>
    </w:p>
    <w:p w:rsidR="00EE4A33" w:rsidRDefault="00EE4A33" w:rsidP="00EE4A33">
      <w:pPr>
        <w:pStyle w:val="2"/>
      </w:pPr>
      <w:r>
        <w:t xml:space="preserve">Project Risk: </w:t>
      </w:r>
      <w:r w:rsidRPr="00EE4A33">
        <w:t>Manager’s non-presence</w:t>
      </w:r>
    </w:p>
    <w:p w:rsidR="00EE4A33" w:rsidRPr="00EE4A33" w:rsidRDefault="00EE4A33" w:rsidP="00EE4A33">
      <w:pPr>
        <w:pStyle w:val="3"/>
      </w:pPr>
      <w:r>
        <w:t>Risk Magnitude</w:t>
      </w:r>
    </w:p>
    <w:p w:rsidR="00EE4A33" w:rsidRDefault="00EE4A33" w:rsidP="00EE4A33">
      <w:pPr>
        <w:pStyle w:val="3"/>
      </w:pPr>
      <w:r>
        <w:t>Description</w:t>
      </w:r>
    </w:p>
    <w:p w:rsidR="00EE4A33" w:rsidRDefault="00EE4A33" w:rsidP="00EE4A33">
      <w:pPr>
        <w:pStyle w:val="3"/>
      </w:pPr>
      <w:r>
        <w:t>Impacts</w:t>
      </w:r>
    </w:p>
    <w:p w:rsidR="00EE4A33" w:rsidRDefault="00EE4A33" w:rsidP="00EE4A33">
      <w:pPr>
        <w:pStyle w:val="3"/>
      </w:pPr>
      <w:r>
        <w:t>Indicators</w:t>
      </w:r>
    </w:p>
    <w:p w:rsidR="00EE4A33" w:rsidRDefault="00EE4A33" w:rsidP="00EE4A33">
      <w:pPr>
        <w:pStyle w:val="3"/>
      </w:pPr>
      <w:r>
        <w:t>Mitigation Strategy</w:t>
      </w:r>
    </w:p>
    <w:p w:rsidR="00EE4A33" w:rsidRDefault="00EE4A33" w:rsidP="00EE4A33">
      <w:pPr>
        <w:pStyle w:val="3"/>
      </w:pPr>
      <w:r>
        <w:t>Contingency Plan</w:t>
      </w:r>
    </w:p>
    <w:p w:rsidR="00EE4A33" w:rsidRPr="005C24BF" w:rsidRDefault="00EE4A33" w:rsidP="00EE4A33"/>
    <w:p w:rsidR="00EE4A33" w:rsidRPr="005C24BF" w:rsidRDefault="00EE4A33" w:rsidP="00EE4A33"/>
    <w:sectPr w:rsidR="00EE4A33" w:rsidRPr="005C24B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7A" w:rsidRDefault="00210A7A">
      <w:pPr>
        <w:spacing w:line="240" w:lineRule="auto"/>
      </w:pPr>
      <w:r>
        <w:separator/>
      </w:r>
    </w:p>
  </w:endnote>
  <w:endnote w:type="continuationSeparator" w:id="0">
    <w:p w:rsidR="00210A7A" w:rsidRDefault="00210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0A7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000000" w:rsidRDefault="00210A7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10A7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20EF6" w:rsidP="00220EF6">
          <w:pPr>
            <w:jc w:val="center"/>
          </w:pPr>
          <w:r>
            <w:t>Group 2,</w:t>
          </w:r>
          <w:r w:rsidR="00210A7A">
            <w:t xml:space="preserve"> 20</w:t>
          </w:r>
          <w: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210A7A">
          <w:pPr>
            <w:jc w:val="right"/>
          </w:pPr>
          <w:r>
            <w:t>P</w:t>
          </w:r>
          <w:r>
            <w:t xml:space="preserve">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84FFB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784FFB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000000" w:rsidRDefault="00210A7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0A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7A" w:rsidRDefault="00210A7A">
      <w:pPr>
        <w:spacing w:line="240" w:lineRule="auto"/>
      </w:pPr>
      <w:r>
        <w:separator/>
      </w:r>
    </w:p>
  </w:footnote>
  <w:footnote w:type="continuationSeparator" w:id="0">
    <w:p w:rsidR="00210A7A" w:rsidRDefault="00210A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0A7A">
    <w:pPr>
      <w:rPr>
        <w:sz w:val="24"/>
      </w:rPr>
    </w:pPr>
  </w:p>
  <w:p w:rsidR="00000000" w:rsidRDefault="00210A7A">
    <w:pPr>
      <w:pBdr>
        <w:top w:val="single" w:sz="6" w:space="1" w:color="auto"/>
      </w:pBdr>
      <w:rPr>
        <w:sz w:val="24"/>
      </w:rPr>
    </w:pPr>
  </w:p>
  <w:p w:rsidR="00000000" w:rsidRDefault="00220EF6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Group 2</w:t>
    </w:r>
  </w:p>
  <w:p w:rsidR="00000000" w:rsidRDefault="00210A7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20EF6" w:rsidP="00220EF6">
          <w:r>
            <w:t>FQA System</w:t>
          </w:r>
        </w:p>
      </w:tc>
      <w:tc>
        <w:tcPr>
          <w:tcW w:w="3179" w:type="dxa"/>
        </w:tcPr>
        <w:p w:rsidR="00000000" w:rsidRDefault="00220EF6" w:rsidP="00220EF6">
          <w:pPr>
            <w:tabs>
              <w:tab w:val="left" w:pos="1135"/>
            </w:tabs>
            <w:spacing w:before="40"/>
            <w:ind w:right="68"/>
          </w:pPr>
          <w:r>
            <w:t xml:space="preserve">  Version:    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210A7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04922">
            <w:t>Risk List</w:t>
          </w:r>
          <w:r>
            <w:fldChar w:fldCharType="end"/>
          </w:r>
        </w:p>
      </w:tc>
      <w:tc>
        <w:tcPr>
          <w:tcW w:w="3179" w:type="dxa"/>
        </w:tcPr>
        <w:p w:rsidR="00000000" w:rsidRDefault="00210A7A" w:rsidP="00220EF6">
          <w:r>
            <w:t xml:space="preserve">  Date:  </w:t>
          </w:r>
          <w:r w:rsidR="00220EF6">
            <w:t xml:space="preserve">  24/03/2016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220EF6">
          <w:r>
            <w:t>FQA System Risk List.docx</w:t>
          </w:r>
        </w:p>
      </w:tc>
    </w:tr>
  </w:tbl>
  <w:p w:rsidR="00000000" w:rsidRDefault="00210A7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10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BF2534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4922"/>
    <w:rsid w:val="00210A7A"/>
    <w:rsid w:val="00220EF6"/>
    <w:rsid w:val="005C24BF"/>
    <w:rsid w:val="00784FFB"/>
    <w:rsid w:val="00EE4A33"/>
    <w:rsid w:val="00F04922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BE67B"/>
  <w15:chartTrackingRefBased/>
  <w15:docId w15:val="{7DA0A1D1-80A1-4615-AE5E-10EFB14D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5C24BF"/>
    <w:pPr>
      <w:numPr>
        <w:ilvl w:val="2"/>
      </w:numPr>
      <w:outlineLvl w:val="2"/>
    </w:pPr>
    <w:rPr>
      <w:rFonts w:ascii="Helvetica" w:hAnsi="Helvetica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left" w:pos="1600"/>
        <w:tab w:val="right" w:pos="9360"/>
      </w:tabs>
      <w:ind w:left="864"/>
    </w:pPr>
    <w:rPr>
      <w:rFonts w:ascii="Helvetica" w:hAnsi="Helvetica"/>
      <w:bCs/>
      <w:noProof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CI822\rup_wd_tmpl\mgmnt\rup_rsklst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56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Xinchi Wang</dc:creator>
  <cp:keywords/>
  <dc:description/>
  <cp:lastModifiedBy>Xinchi Wang</cp:lastModifiedBy>
  <cp:revision>1</cp:revision>
  <cp:lastPrinted>1601-01-01T00:00:00Z</cp:lastPrinted>
  <dcterms:created xsi:type="dcterms:W3CDTF">2016-04-12T19:58:00Z</dcterms:created>
  <dcterms:modified xsi:type="dcterms:W3CDTF">2016-04-12T21:01:00Z</dcterms:modified>
</cp:coreProperties>
</file>